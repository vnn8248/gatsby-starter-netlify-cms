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1"/>
        <w:tblW w:w="497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19"/>
      </w:tblGrid>
      <w:tr w:rsidR="00F11634" w:rsidRPr="00CF1A49" w14:paraId="10E40489" w14:textId="77777777" w:rsidTr="000B4050">
        <w:trPr>
          <w:trHeight w:hRule="exact" w:val="1260"/>
        </w:trPr>
        <w:tc>
          <w:tcPr>
            <w:tcW w:w="9319" w:type="dxa"/>
            <w:tcMar>
              <w:top w:w="0" w:type="dxa"/>
              <w:bottom w:w="0" w:type="dxa"/>
            </w:tcMar>
          </w:tcPr>
          <w:p w14:paraId="30EE0592" w14:textId="440C4ACC" w:rsidR="00F11634" w:rsidRPr="000B4050" w:rsidRDefault="00F11634" w:rsidP="00F11634">
            <w:pPr>
              <w:pStyle w:val="Title"/>
              <w:rPr>
                <w:sz w:val="68"/>
                <w:szCs w:val="68"/>
              </w:rPr>
            </w:pPr>
            <w:r w:rsidRPr="000B4050">
              <w:rPr>
                <w:sz w:val="68"/>
                <w:szCs w:val="68"/>
              </w:rPr>
              <w:t>Vu-quang</w:t>
            </w:r>
            <w:r w:rsidR="00B21AA7" w:rsidRPr="000B4050">
              <w:rPr>
                <w:sz w:val="68"/>
                <w:szCs w:val="68"/>
              </w:rPr>
              <w:t xml:space="preserve"> “bi”</w:t>
            </w:r>
            <w:r w:rsidRPr="000B4050">
              <w:rPr>
                <w:sz w:val="68"/>
                <w:szCs w:val="68"/>
              </w:rPr>
              <w:t xml:space="preserve"> </w:t>
            </w:r>
            <w:r w:rsidRPr="000B4050">
              <w:rPr>
                <w:rStyle w:val="IntenseEmphasis"/>
                <w:sz w:val="68"/>
                <w:szCs w:val="68"/>
              </w:rPr>
              <w:t>Nguyen</w:t>
            </w:r>
          </w:p>
          <w:p w14:paraId="36588715" w14:textId="0C5EAAB4" w:rsidR="00F11634" w:rsidRPr="00CF1A49" w:rsidRDefault="00FB68EF" w:rsidP="00F11634">
            <w:pPr>
              <w:pStyle w:val="ContactInfo"/>
              <w:contextualSpacing w:val="0"/>
            </w:pPr>
            <w:r w:rsidRPr="00FB68EF">
              <w:t>1010 NE 83rd St, Miami, FL 33138</w:t>
            </w:r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D30E5D3428340CDAF5AE0AD7CBA7B0A"/>
                </w:placeholder>
                <w:temporary/>
                <w:showingPlcHdr/>
                <w15:appearance w15:val="hidden"/>
              </w:sdtPr>
              <w:sdtEndPr/>
              <w:sdtContent>
                <w:r w:rsidR="00F11634" w:rsidRPr="00CF1A49">
                  <w:t>·</w:t>
                </w:r>
              </w:sdtContent>
            </w:sdt>
            <w:r w:rsidR="00F11634" w:rsidRPr="00CF1A49">
              <w:t xml:space="preserve"> </w:t>
            </w:r>
            <w:r w:rsidR="00F11634">
              <w:t>919-455-8365</w:t>
            </w:r>
          </w:p>
          <w:p w14:paraId="7D4310AF" w14:textId="77777777" w:rsidR="00F11634" w:rsidRPr="00CF1A49" w:rsidRDefault="00F11634" w:rsidP="00F11634">
            <w:pPr>
              <w:pStyle w:val="ContactInfoEmphasis"/>
              <w:contextualSpacing w:val="0"/>
            </w:pPr>
            <w:r>
              <w:t>Vnn8248@gmail.com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3E45C9A68514CA4ADF39B9251F0A1C0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Pr="00361290">
              <w:t>www.linkedin.com/in/vuquangnguyen1</w:t>
            </w:r>
          </w:p>
        </w:tc>
      </w:tr>
      <w:tr w:rsidR="00F11634" w:rsidRPr="00CF1A49" w14:paraId="7B5310A4" w14:textId="77777777" w:rsidTr="00F11634">
        <w:trPr>
          <w:trHeight w:val="452"/>
        </w:trPr>
        <w:tc>
          <w:tcPr>
            <w:tcW w:w="9319" w:type="dxa"/>
            <w:tcMar>
              <w:top w:w="432" w:type="dxa"/>
            </w:tcMar>
          </w:tcPr>
          <w:p w14:paraId="168EB218" w14:textId="67B4F092" w:rsidR="00F11634" w:rsidRPr="002153D4" w:rsidRDefault="00F11634" w:rsidP="00F11634">
            <w:pPr>
              <w:contextualSpacing w:val="0"/>
              <w:jc w:val="center"/>
              <w:rPr>
                <w:sz w:val="20"/>
                <w:szCs w:val="20"/>
              </w:rPr>
            </w:pPr>
            <w:r w:rsidRPr="002153D4">
              <w:rPr>
                <w:sz w:val="20"/>
                <w:szCs w:val="20"/>
              </w:rPr>
              <w:t xml:space="preserve">I am a motivated and experienced business analyst that has </w:t>
            </w:r>
            <w:r w:rsidR="00B448CA">
              <w:rPr>
                <w:sz w:val="20"/>
                <w:szCs w:val="20"/>
              </w:rPr>
              <w:t xml:space="preserve">5 years of experience </w:t>
            </w:r>
            <w:r w:rsidR="00B26328">
              <w:rPr>
                <w:sz w:val="20"/>
                <w:szCs w:val="20"/>
              </w:rPr>
              <w:t>producing successful</w:t>
            </w:r>
            <w:r w:rsidR="009104B2">
              <w:rPr>
                <w:sz w:val="20"/>
                <w:szCs w:val="20"/>
              </w:rPr>
              <w:t xml:space="preserve"> project deliverables using </w:t>
            </w:r>
            <w:r w:rsidR="00C71890">
              <w:rPr>
                <w:sz w:val="20"/>
                <w:szCs w:val="20"/>
              </w:rPr>
              <w:t xml:space="preserve">end-to-end </w:t>
            </w:r>
            <w:r w:rsidR="009104B2">
              <w:rPr>
                <w:sz w:val="20"/>
                <w:szCs w:val="20"/>
              </w:rPr>
              <w:t xml:space="preserve">agile processes working with </w:t>
            </w:r>
            <w:r w:rsidR="009C5A1F">
              <w:rPr>
                <w:sz w:val="20"/>
                <w:szCs w:val="20"/>
              </w:rPr>
              <w:t>clients</w:t>
            </w:r>
            <w:r w:rsidR="00DC7EA8">
              <w:rPr>
                <w:sz w:val="20"/>
                <w:szCs w:val="20"/>
              </w:rPr>
              <w:t xml:space="preserve"> to</w:t>
            </w:r>
            <w:r w:rsidR="00FB0714">
              <w:rPr>
                <w:sz w:val="20"/>
                <w:szCs w:val="20"/>
              </w:rPr>
              <w:t xml:space="preserve"> </w:t>
            </w:r>
            <w:r w:rsidR="00B448CA">
              <w:rPr>
                <w:sz w:val="20"/>
                <w:szCs w:val="20"/>
              </w:rPr>
              <w:t>gather</w:t>
            </w:r>
            <w:r w:rsidR="004B734B">
              <w:rPr>
                <w:sz w:val="20"/>
                <w:szCs w:val="20"/>
              </w:rPr>
              <w:t xml:space="preserve"> </w:t>
            </w:r>
            <w:r w:rsidR="00B448CA">
              <w:rPr>
                <w:sz w:val="20"/>
                <w:szCs w:val="20"/>
              </w:rPr>
              <w:t xml:space="preserve">requirements, </w:t>
            </w:r>
            <w:r w:rsidR="00DD14E3">
              <w:rPr>
                <w:sz w:val="20"/>
                <w:szCs w:val="20"/>
              </w:rPr>
              <w:t>p</w:t>
            </w:r>
            <w:r w:rsidR="00497C61">
              <w:rPr>
                <w:sz w:val="20"/>
                <w:szCs w:val="20"/>
              </w:rPr>
              <w:t xml:space="preserve">roject plan, </w:t>
            </w:r>
            <w:r w:rsidR="00545D64">
              <w:rPr>
                <w:sz w:val="20"/>
                <w:szCs w:val="20"/>
              </w:rPr>
              <w:t>creat</w:t>
            </w:r>
            <w:r w:rsidR="004B734B">
              <w:rPr>
                <w:sz w:val="20"/>
                <w:szCs w:val="20"/>
              </w:rPr>
              <w:t>e</w:t>
            </w:r>
            <w:r w:rsidR="00497C61">
              <w:rPr>
                <w:sz w:val="20"/>
                <w:szCs w:val="20"/>
              </w:rPr>
              <w:t xml:space="preserve"> and prioritize</w:t>
            </w:r>
            <w:r w:rsidR="00545D64">
              <w:rPr>
                <w:sz w:val="20"/>
                <w:szCs w:val="20"/>
              </w:rPr>
              <w:t xml:space="preserve"> user stories, </w:t>
            </w:r>
            <w:r w:rsidR="00EF7506">
              <w:rPr>
                <w:sz w:val="20"/>
                <w:szCs w:val="20"/>
              </w:rPr>
              <w:t>develop test cases</w:t>
            </w:r>
            <w:r w:rsidR="00735755">
              <w:rPr>
                <w:sz w:val="20"/>
                <w:szCs w:val="20"/>
              </w:rPr>
              <w:t xml:space="preserve"> </w:t>
            </w:r>
            <w:r w:rsidR="007171C2">
              <w:rPr>
                <w:sz w:val="20"/>
                <w:szCs w:val="20"/>
              </w:rPr>
              <w:t>for</w:t>
            </w:r>
            <w:r w:rsidR="00735755">
              <w:rPr>
                <w:sz w:val="20"/>
                <w:szCs w:val="20"/>
              </w:rPr>
              <w:t xml:space="preserve"> quality assurance</w:t>
            </w:r>
            <w:r w:rsidR="00BD0528">
              <w:rPr>
                <w:sz w:val="20"/>
                <w:szCs w:val="20"/>
              </w:rPr>
              <w:t>,</w:t>
            </w:r>
            <w:r w:rsidR="00EF7506">
              <w:rPr>
                <w:sz w:val="20"/>
                <w:szCs w:val="20"/>
              </w:rPr>
              <w:t xml:space="preserve"> </w:t>
            </w:r>
            <w:r w:rsidR="00A7523B">
              <w:rPr>
                <w:sz w:val="20"/>
                <w:szCs w:val="20"/>
              </w:rPr>
              <w:t>lead demos</w:t>
            </w:r>
            <w:r w:rsidR="00580586">
              <w:rPr>
                <w:sz w:val="20"/>
                <w:szCs w:val="20"/>
              </w:rPr>
              <w:t xml:space="preserve">, and </w:t>
            </w:r>
            <w:r w:rsidR="008768B2">
              <w:rPr>
                <w:sz w:val="20"/>
                <w:szCs w:val="20"/>
              </w:rPr>
              <w:t>support production releases</w:t>
            </w:r>
            <w:r w:rsidRPr="002153D4">
              <w:rPr>
                <w:sz w:val="20"/>
                <w:szCs w:val="20"/>
              </w:rPr>
              <w:t>.</w:t>
            </w:r>
          </w:p>
        </w:tc>
      </w:tr>
    </w:tbl>
    <w:p w14:paraId="478DC082" w14:textId="77777777" w:rsidR="004E01EB" w:rsidRPr="00CF1A49" w:rsidRDefault="00F7345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DF5668AB003465CBC860683BB19359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D562415" w14:textId="77777777" w:rsidTr="004E16C1">
        <w:trPr>
          <w:trHeight w:val="2632"/>
        </w:trPr>
        <w:tc>
          <w:tcPr>
            <w:tcW w:w="9355" w:type="dxa"/>
          </w:tcPr>
          <w:p w14:paraId="241F2973" w14:textId="6E7BBE09" w:rsidR="001D0BF1" w:rsidRPr="00CF1A49" w:rsidRDefault="00A01CEB" w:rsidP="001D0BF1">
            <w:pPr>
              <w:pStyle w:val="Heading3"/>
              <w:contextualSpacing w:val="0"/>
              <w:outlineLvl w:val="2"/>
            </w:pPr>
            <w:r w:rsidRPr="00A01CEB">
              <w:t>August 2015 – January 2018</w:t>
            </w:r>
          </w:p>
          <w:p w14:paraId="5A85DBAB" w14:textId="5DE074CD" w:rsidR="001D0BF1" w:rsidRPr="00CF1A49" w:rsidRDefault="00A01CEB" w:rsidP="001D0BF1">
            <w:pPr>
              <w:pStyle w:val="Heading2"/>
              <w:contextualSpacing w:val="0"/>
              <w:outlineLvl w:val="1"/>
            </w:pPr>
            <w:r>
              <w:t>Business analyst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Connecture</w:t>
            </w:r>
          </w:p>
          <w:p w14:paraId="7ECED5D0" w14:textId="39FAB40B" w:rsidR="00A01CEB" w:rsidRPr="004E3781" w:rsidRDefault="00A01CEB" w:rsidP="00CF0F2E">
            <w:pPr>
              <w:pStyle w:val="ListBullet"/>
              <w:rPr>
                <w:sz w:val="20"/>
                <w:szCs w:val="20"/>
              </w:rPr>
            </w:pPr>
            <w:bookmarkStart w:id="0" w:name="_GoBack"/>
            <w:r w:rsidRPr="004E3781">
              <w:rPr>
                <w:sz w:val="20"/>
                <w:szCs w:val="20"/>
              </w:rPr>
              <w:t>Assisted in the delivery of the 2018 Aetna Medicare AEP enrollment production release. The project consisted of 4 platforms. The implementation has seen 160+ user stories and with 95% of defects resolved. Aetna AEP processed 60,000+ enrollments during the AEP enrollment window.</w:t>
            </w:r>
          </w:p>
          <w:p w14:paraId="5FED99F3" w14:textId="2739636D" w:rsidR="00A01CEB" w:rsidRPr="004E3781" w:rsidRDefault="00A01CEB" w:rsidP="00CF0F2E">
            <w:pPr>
              <w:pStyle w:val="ListBullet"/>
              <w:rPr>
                <w:sz w:val="20"/>
                <w:szCs w:val="20"/>
              </w:rPr>
            </w:pPr>
            <w:r w:rsidRPr="004E3781">
              <w:rPr>
                <w:sz w:val="20"/>
                <w:szCs w:val="20"/>
              </w:rPr>
              <w:t>Owner of 1000+</w:t>
            </w:r>
            <w:r w:rsidR="00D07238">
              <w:rPr>
                <w:sz w:val="20"/>
                <w:szCs w:val="20"/>
              </w:rPr>
              <w:t xml:space="preserve"> </w:t>
            </w:r>
            <w:r w:rsidR="008F49AA">
              <w:rPr>
                <w:sz w:val="20"/>
                <w:szCs w:val="20"/>
              </w:rPr>
              <w:t xml:space="preserve">plan </w:t>
            </w:r>
            <w:r w:rsidR="00D07238">
              <w:rPr>
                <w:sz w:val="20"/>
                <w:szCs w:val="20"/>
              </w:rPr>
              <w:t>data</w:t>
            </w:r>
            <w:r w:rsidRPr="004E3781">
              <w:rPr>
                <w:sz w:val="20"/>
                <w:szCs w:val="20"/>
              </w:rPr>
              <w:t xml:space="preserve"> </w:t>
            </w:r>
            <w:r w:rsidR="0093348D">
              <w:rPr>
                <w:sz w:val="20"/>
                <w:szCs w:val="20"/>
              </w:rPr>
              <w:t>package</w:t>
            </w:r>
            <w:r w:rsidRPr="004E3781">
              <w:rPr>
                <w:sz w:val="20"/>
                <w:szCs w:val="20"/>
              </w:rPr>
              <w:t xml:space="preserve"> configurations </w:t>
            </w:r>
            <w:r w:rsidR="001456FF">
              <w:rPr>
                <w:sz w:val="20"/>
                <w:szCs w:val="20"/>
              </w:rPr>
              <w:t>improve and standardize Salesforce integration</w:t>
            </w:r>
            <w:r w:rsidRPr="004E3781">
              <w:rPr>
                <w:sz w:val="20"/>
                <w:szCs w:val="20"/>
              </w:rPr>
              <w:t xml:space="preserve"> for the Nationwide Insurance Ancillary Products Project. </w:t>
            </w:r>
          </w:p>
          <w:p w14:paraId="5C49267B" w14:textId="2660F376" w:rsidR="001E3120" w:rsidRPr="00CF1A49" w:rsidRDefault="00A01CEB" w:rsidP="00CF0F2E">
            <w:pPr>
              <w:pStyle w:val="ListBullet"/>
            </w:pPr>
            <w:r w:rsidRPr="004E3781">
              <w:rPr>
                <w:sz w:val="20"/>
                <w:szCs w:val="20"/>
              </w:rPr>
              <w:t xml:space="preserve">Assisted in the delivery of the Blue Cross Blue Shield of NC 2017 small group refresh project. The project had 97% </w:t>
            </w:r>
            <w:r w:rsidR="00B43D37">
              <w:rPr>
                <w:sz w:val="20"/>
                <w:szCs w:val="20"/>
              </w:rPr>
              <w:t>user</w:t>
            </w:r>
            <w:r w:rsidRPr="004E3781">
              <w:rPr>
                <w:sz w:val="20"/>
                <w:szCs w:val="20"/>
              </w:rPr>
              <w:t xml:space="preserve"> acceptance testing</w:t>
            </w:r>
            <w:r w:rsidR="0001180A">
              <w:rPr>
                <w:sz w:val="20"/>
                <w:szCs w:val="20"/>
              </w:rPr>
              <w:t xml:space="preserve"> approval</w:t>
            </w:r>
            <w:r w:rsidRPr="004E3781">
              <w:rPr>
                <w:sz w:val="20"/>
                <w:szCs w:val="20"/>
              </w:rPr>
              <w:t>. Agile</w:t>
            </w:r>
            <w:r w:rsidR="0061684A">
              <w:rPr>
                <w:sz w:val="20"/>
                <w:szCs w:val="20"/>
              </w:rPr>
              <w:t xml:space="preserve"> Scrum</w:t>
            </w:r>
            <w:r w:rsidRPr="004E3781">
              <w:rPr>
                <w:sz w:val="20"/>
                <w:szCs w:val="20"/>
              </w:rPr>
              <w:t xml:space="preserve"> methodology was used for the management of this project.</w:t>
            </w:r>
            <w:bookmarkEnd w:id="0"/>
          </w:p>
        </w:tc>
      </w:tr>
      <w:tr w:rsidR="00F61DF9" w:rsidRPr="00CF1A49" w14:paraId="586E2BA5" w14:textId="77777777" w:rsidTr="004E3781">
        <w:trPr>
          <w:trHeight w:val="1975"/>
        </w:trPr>
        <w:tc>
          <w:tcPr>
            <w:tcW w:w="9355" w:type="dxa"/>
            <w:tcMar>
              <w:top w:w="216" w:type="dxa"/>
            </w:tcMar>
          </w:tcPr>
          <w:p w14:paraId="6CB32CF1" w14:textId="64DDB074" w:rsidR="00F61DF9" w:rsidRPr="00CF1A49" w:rsidRDefault="00A01CEB" w:rsidP="00F61DF9">
            <w:pPr>
              <w:pStyle w:val="Heading3"/>
              <w:contextualSpacing w:val="0"/>
              <w:outlineLvl w:val="2"/>
            </w:pPr>
            <w:r>
              <w:t>August 2013 – august 2015</w:t>
            </w:r>
          </w:p>
          <w:p w14:paraId="30D0085F" w14:textId="0CF28C70" w:rsidR="00F61DF9" w:rsidRPr="00CF1A49" w:rsidRDefault="00A01CEB" w:rsidP="00F61DF9">
            <w:pPr>
              <w:pStyle w:val="Heading2"/>
              <w:contextualSpacing w:val="0"/>
              <w:outlineLvl w:val="1"/>
            </w:pPr>
            <w:r>
              <w:t>product 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ipreo</w:t>
            </w:r>
          </w:p>
          <w:p w14:paraId="541BC2AC" w14:textId="798240C1" w:rsidR="002C33F3" w:rsidRPr="00060096" w:rsidRDefault="002C33F3" w:rsidP="00CF0F2E">
            <w:pPr>
              <w:pStyle w:val="ListBulle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60096">
              <w:rPr>
                <w:sz w:val="20"/>
                <w:szCs w:val="20"/>
              </w:rPr>
              <w:t>Supported 8 successful production releases for</w:t>
            </w:r>
            <w:r w:rsidR="006A1F7A">
              <w:rPr>
                <w:sz w:val="20"/>
                <w:szCs w:val="20"/>
              </w:rPr>
              <w:t xml:space="preserve"> </w:t>
            </w:r>
            <w:r w:rsidR="00650408">
              <w:rPr>
                <w:sz w:val="20"/>
                <w:szCs w:val="20"/>
              </w:rPr>
              <w:t xml:space="preserve">2 </w:t>
            </w:r>
            <w:r w:rsidR="002F6200">
              <w:rPr>
                <w:sz w:val="20"/>
                <w:szCs w:val="20"/>
              </w:rPr>
              <w:t>i</w:t>
            </w:r>
            <w:r w:rsidR="005C520E">
              <w:rPr>
                <w:sz w:val="20"/>
                <w:szCs w:val="20"/>
              </w:rPr>
              <w:t xml:space="preserve">nternal </w:t>
            </w:r>
            <w:r w:rsidR="00650408">
              <w:rPr>
                <w:sz w:val="20"/>
                <w:szCs w:val="20"/>
              </w:rPr>
              <w:t>applications with</w:t>
            </w:r>
            <w:r w:rsidR="007D01C5">
              <w:rPr>
                <w:sz w:val="20"/>
                <w:szCs w:val="20"/>
              </w:rPr>
              <w:t xml:space="preserve"> 3 </w:t>
            </w:r>
            <w:r w:rsidR="005C520E">
              <w:rPr>
                <w:sz w:val="20"/>
                <w:szCs w:val="20"/>
              </w:rPr>
              <w:t xml:space="preserve">cross-functional </w:t>
            </w:r>
            <w:r w:rsidR="007D01C5">
              <w:rPr>
                <w:sz w:val="20"/>
                <w:szCs w:val="20"/>
              </w:rPr>
              <w:t>integrations.</w:t>
            </w:r>
            <w:r w:rsidRPr="00060096">
              <w:rPr>
                <w:sz w:val="20"/>
                <w:szCs w:val="20"/>
              </w:rPr>
              <w:t xml:space="preserve"> Agile </w:t>
            </w:r>
            <w:r w:rsidR="0061684A">
              <w:rPr>
                <w:sz w:val="20"/>
                <w:szCs w:val="20"/>
              </w:rPr>
              <w:t xml:space="preserve">Scrum </w:t>
            </w:r>
            <w:r w:rsidRPr="00060096">
              <w:rPr>
                <w:sz w:val="20"/>
                <w:szCs w:val="20"/>
              </w:rPr>
              <w:t>methodology was used for the entirety of these production releases.</w:t>
            </w:r>
          </w:p>
          <w:p w14:paraId="4808100F" w14:textId="77777777" w:rsidR="002C33F3" w:rsidRPr="00060096" w:rsidRDefault="002C33F3" w:rsidP="00CF0F2E">
            <w:pPr>
              <w:pStyle w:val="ListBulle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60096">
              <w:rPr>
                <w:sz w:val="20"/>
                <w:szCs w:val="20"/>
              </w:rPr>
              <w:t>Created and standardized a production support process within the first 6 months of employment that closed 200+ outstanding defects in 3 months.</w:t>
            </w:r>
          </w:p>
          <w:p w14:paraId="37DDF0DD" w14:textId="505BF656" w:rsidR="00F61DF9" w:rsidRDefault="002C33F3" w:rsidP="00F61DF9">
            <w:pPr>
              <w:pStyle w:val="ListBullet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60096">
              <w:rPr>
                <w:sz w:val="20"/>
                <w:szCs w:val="20"/>
              </w:rPr>
              <w:t>Wrote a client facing 40+ page user guide covering the</w:t>
            </w:r>
            <w:r w:rsidR="00DD05D7">
              <w:rPr>
                <w:sz w:val="20"/>
                <w:szCs w:val="20"/>
              </w:rPr>
              <w:t xml:space="preserve"> integration between</w:t>
            </w:r>
            <w:r w:rsidRPr="00060096">
              <w:rPr>
                <w:sz w:val="20"/>
                <w:szCs w:val="20"/>
              </w:rPr>
              <w:t xml:space="preserve"> </w:t>
            </w:r>
            <w:r w:rsidR="00CF3C68">
              <w:rPr>
                <w:sz w:val="20"/>
                <w:szCs w:val="20"/>
              </w:rPr>
              <w:t xml:space="preserve">company </w:t>
            </w:r>
            <w:r w:rsidR="00290517">
              <w:rPr>
                <w:sz w:val="20"/>
                <w:szCs w:val="20"/>
              </w:rPr>
              <w:t>products</w:t>
            </w:r>
            <w:r w:rsidR="000465C9">
              <w:rPr>
                <w:sz w:val="20"/>
                <w:szCs w:val="20"/>
              </w:rPr>
              <w:t xml:space="preserve"> </w:t>
            </w:r>
            <w:r w:rsidR="00FE2FF4">
              <w:rPr>
                <w:sz w:val="20"/>
                <w:szCs w:val="20"/>
              </w:rPr>
              <w:t>t</w:t>
            </w:r>
            <w:r w:rsidR="00290517">
              <w:rPr>
                <w:sz w:val="20"/>
                <w:szCs w:val="20"/>
              </w:rPr>
              <w:t>hat</w:t>
            </w:r>
            <w:r w:rsidR="00FE2FF4">
              <w:rPr>
                <w:sz w:val="20"/>
                <w:szCs w:val="20"/>
              </w:rPr>
              <w:t xml:space="preserve"> m</w:t>
            </w:r>
            <w:r w:rsidR="00AE4FC6">
              <w:rPr>
                <w:sz w:val="20"/>
                <w:szCs w:val="20"/>
              </w:rPr>
              <w:t>inimize</w:t>
            </w:r>
            <w:r w:rsidR="00290517">
              <w:rPr>
                <w:sz w:val="20"/>
                <w:szCs w:val="20"/>
              </w:rPr>
              <w:t>d</w:t>
            </w:r>
            <w:r w:rsidR="0022781F">
              <w:rPr>
                <w:sz w:val="20"/>
                <w:szCs w:val="20"/>
              </w:rPr>
              <w:t xml:space="preserve"> basic</w:t>
            </w:r>
            <w:r w:rsidR="00AE4FC6">
              <w:rPr>
                <w:sz w:val="20"/>
                <w:szCs w:val="20"/>
              </w:rPr>
              <w:t xml:space="preserve"> product</w:t>
            </w:r>
            <w:r w:rsidR="00A72783">
              <w:rPr>
                <w:sz w:val="20"/>
                <w:szCs w:val="20"/>
              </w:rPr>
              <w:t xml:space="preserve"> knowledge</w:t>
            </w:r>
            <w:r w:rsidR="00AE4FC6">
              <w:rPr>
                <w:sz w:val="20"/>
                <w:szCs w:val="20"/>
              </w:rPr>
              <w:t xml:space="preserve"> support inquires</w:t>
            </w:r>
            <w:r w:rsidR="00290517">
              <w:rPr>
                <w:sz w:val="20"/>
                <w:szCs w:val="20"/>
              </w:rPr>
              <w:t xml:space="preserve"> by </w:t>
            </w:r>
            <w:r w:rsidR="0022781F">
              <w:rPr>
                <w:sz w:val="20"/>
                <w:szCs w:val="20"/>
              </w:rPr>
              <w:t>80%</w:t>
            </w:r>
            <w:r w:rsidRPr="00060096">
              <w:rPr>
                <w:sz w:val="20"/>
                <w:szCs w:val="20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FB26420BD468421F8C6DAD820D4DC511"/>
        </w:placeholder>
        <w:temporary/>
        <w:showingPlcHdr/>
        <w15:appearance w15:val="hidden"/>
      </w:sdtPr>
      <w:sdtEndPr/>
      <w:sdtContent>
        <w:p w14:paraId="158D3F3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4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29"/>
      </w:tblGrid>
      <w:tr w:rsidR="001D0BF1" w:rsidRPr="00CF1A49" w14:paraId="5154E33B" w14:textId="77777777" w:rsidTr="00C25AA6">
        <w:trPr>
          <w:trHeight w:val="764"/>
        </w:trPr>
        <w:tc>
          <w:tcPr>
            <w:tcW w:w="9229" w:type="dxa"/>
          </w:tcPr>
          <w:p w14:paraId="66BF1EDC" w14:textId="05162683" w:rsidR="001D0BF1" w:rsidRPr="00CF1A49" w:rsidRDefault="002C33F3" w:rsidP="001D0BF1">
            <w:pPr>
              <w:pStyle w:val="Heading3"/>
              <w:contextualSpacing w:val="0"/>
              <w:outlineLvl w:val="2"/>
            </w:pPr>
            <w:r>
              <w:t xml:space="preserve">August 2009 - </w:t>
            </w:r>
            <w:r w:rsidR="00A01CEB">
              <w:t>may</w:t>
            </w:r>
            <w:r w:rsidR="001D0BF1" w:rsidRPr="00CF1A49">
              <w:t xml:space="preserve"> </w:t>
            </w:r>
            <w:r w:rsidR="00A01CEB">
              <w:t>2013</w:t>
            </w:r>
          </w:p>
          <w:p w14:paraId="4D0FBDC1" w14:textId="3DD01D39" w:rsidR="001D0BF1" w:rsidRPr="00CF1A49" w:rsidRDefault="00A01CEB" w:rsidP="001D0BF1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north carolina wilminton</w:t>
            </w:r>
          </w:p>
          <w:p w14:paraId="7CC75606" w14:textId="77777777" w:rsidR="007538DC" w:rsidRPr="00173FFD" w:rsidRDefault="00C25AA6" w:rsidP="00060096">
            <w:pPr>
              <w:pStyle w:val="ListBullet"/>
              <w:rPr>
                <w:sz w:val="20"/>
                <w:szCs w:val="20"/>
              </w:rPr>
            </w:pPr>
            <w:r w:rsidRPr="00173FFD">
              <w:rPr>
                <w:sz w:val="20"/>
                <w:szCs w:val="20"/>
              </w:rPr>
              <w:t>Concentrations: Marketing, Operations Management</w:t>
            </w:r>
          </w:p>
          <w:p w14:paraId="6FEF7B2A" w14:textId="153BE981" w:rsidR="00C25AA6" w:rsidRPr="00CF1A49" w:rsidRDefault="00C25AA6" w:rsidP="00060096">
            <w:pPr>
              <w:pStyle w:val="ListBullet"/>
            </w:pPr>
            <w:r w:rsidRPr="00173FFD">
              <w:rPr>
                <w:sz w:val="20"/>
                <w:szCs w:val="20"/>
              </w:rPr>
              <w:t>Activities: VP of Marketing Research – Cameron School of Business, Business Club</w:t>
            </w:r>
          </w:p>
        </w:tc>
      </w:tr>
    </w:tbl>
    <w:sdt>
      <w:sdtPr>
        <w:alias w:val="Skills:"/>
        <w:tag w:val="Skills:"/>
        <w:id w:val="-1392877668"/>
        <w:placeholder>
          <w:docPart w:val="F805323DD4994EDC807B80F96A402B3E"/>
        </w:placeholder>
        <w:temporary/>
        <w:showingPlcHdr/>
        <w15:appearance w15:val="hidden"/>
      </w:sdtPr>
      <w:sdtEndPr/>
      <w:sdtContent>
        <w:p w14:paraId="1DF64E9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7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4"/>
        <w:gridCol w:w="5405"/>
      </w:tblGrid>
      <w:tr w:rsidR="003A0632" w:rsidRPr="006E1507" w14:paraId="79337CB5" w14:textId="77777777" w:rsidTr="000B4050">
        <w:trPr>
          <w:trHeight w:val="328"/>
        </w:trPr>
        <w:tc>
          <w:tcPr>
            <w:tcW w:w="5404" w:type="dxa"/>
          </w:tcPr>
          <w:p w14:paraId="39A1888E" w14:textId="77777777" w:rsidR="00B43D37" w:rsidRPr="0019321E" w:rsidRDefault="00B43D37" w:rsidP="00B43D3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9321E">
              <w:rPr>
                <w:sz w:val="20"/>
                <w:szCs w:val="20"/>
              </w:rPr>
              <w:t>Full understanding of the product and development lifecycles</w:t>
            </w:r>
          </w:p>
          <w:p w14:paraId="22110D8B" w14:textId="2ED1C9BE" w:rsidR="000E5985" w:rsidRDefault="003E503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9321E">
              <w:rPr>
                <w:sz w:val="20"/>
                <w:szCs w:val="20"/>
              </w:rPr>
              <w:t xml:space="preserve">Full understanding of agile </w:t>
            </w:r>
            <w:r w:rsidR="0061684A">
              <w:rPr>
                <w:sz w:val="20"/>
                <w:szCs w:val="20"/>
              </w:rPr>
              <w:t xml:space="preserve">scrum </w:t>
            </w:r>
            <w:r w:rsidRPr="0019321E">
              <w:rPr>
                <w:sz w:val="20"/>
                <w:szCs w:val="20"/>
              </w:rPr>
              <w:t xml:space="preserve">methodology </w:t>
            </w:r>
          </w:p>
          <w:p w14:paraId="764C7D13" w14:textId="235674CC" w:rsidR="008F6483" w:rsidRPr="000E5985" w:rsidRDefault="00C25AA6" w:rsidP="000E5985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9321E">
              <w:rPr>
                <w:sz w:val="20"/>
                <w:szCs w:val="20"/>
              </w:rPr>
              <w:t>Proficient with JIRA</w:t>
            </w:r>
            <w:r w:rsidR="0005712B">
              <w:rPr>
                <w:sz w:val="20"/>
                <w:szCs w:val="20"/>
              </w:rPr>
              <w:t xml:space="preserve"> and </w:t>
            </w:r>
            <w:r w:rsidRPr="0019321E">
              <w:rPr>
                <w:sz w:val="20"/>
                <w:szCs w:val="20"/>
              </w:rPr>
              <w:t>Confluence</w:t>
            </w:r>
          </w:p>
        </w:tc>
        <w:tc>
          <w:tcPr>
            <w:tcW w:w="5405" w:type="dxa"/>
            <w:tcMar>
              <w:left w:w="360" w:type="dxa"/>
            </w:tcMar>
          </w:tcPr>
          <w:p w14:paraId="65DA0F09" w14:textId="4FD0D201" w:rsidR="00B43D37" w:rsidRDefault="00B43D37" w:rsidP="00B43D3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19321E">
              <w:rPr>
                <w:sz w:val="20"/>
                <w:szCs w:val="20"/>
              </w:rPr>
              <w:t>Proficient with Microsoft Word, Excel, Visio, PowerPoint, Outlook</w:t>
            </w:r>
          </w:p>
          <w:p w14:paraId="191555E5" w14:textId="2A89E700" w:rsidR="00414E1C" w:rsidRPr="0019321E" w:rsidRDefault="00414E1C" w:rsidP="00414E1C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  <w:szCs w:val="20"/>
              </w:rPr>
            </w:pPr>
          </w:p>
          <w:p w14:paraId="1DFFCBA0" w14:textId="6CA6CBB8" w:rsidR="00B43D37" w:rsidRPr="0019321E" w:rsidRDefault="00B43D37" w:rsidP="00B43D3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  <w:szCs w:val="20"/>
              </w:rPr>
            </w:pPr>
          </w:p>
        </w:tc>
      </w:tr>
    </w:tbl>
    <w:p w14:paraId="474425D0" w14:textId="7CD9FC59" w:rsidR="00AD782D" w:rsidRPr="00CF1A49" w:rsidRDefault="00F7345E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BD1F44CC71E54870B2E5E4629D46B186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3E10D7">
        <w:t>/ Courses</w:t>
      </w:r>
      <w:r w:rsidR="00C11904">
        <w:t xml:space="preserve"> Completed</w:t>
      </w:r>
    </w:p>
    <w:p w14:paraId="68BE49EC" w14:textId="0EF69A73" w:rsidR="002C33F3" w:rsidRPr="008D2673" w:rsidRDefault="002C33F3" w:rsidP="002C33F3">
      <w:pPr>
        <w:pStyle w:val="ListBullet"/>
        <w:rPr>
          <w:sz w:val="20"/>
          <w:szCs w:val="20"/>
        </w:rPr>
      </w:pPr>
      <w:r w:rsidRPr="008D2673">
        <w:rPr>
          <w:sz w:val="20"/>
          <w:szCs w:val="20"/>
        </w:rPr>
        <w:t>Programming Foundations with JavaScript, HTML, and CSS (</w:t>
      </w:r>
      <w:r w:rsidR="00275F73">
        <w:rPr>
          <w:sz w:val="20"/>
          <w:szCs w:val="20"/>
        </w:rPr>
        <w:t xml:space="preserve">Coursera.org, </w:t>
      </w:r>
      <w:r w:rsidRPr="008D2673">
        <w:rPr>
          <w:sz w:val="20"/>
          <w:szCs w:val="20"/>
        </w:rPr>
        <w:t>Duke University)</w:t>
      </w:r>
    </w:p>
    <w:p w14:paraId="014686FC" w14:textId="408E3006" w:rsidR="000B4050" w:rsidRPr="000B4050" w:rsidRDefault="002C33F3" w:rsidP="000B4050">
      <w:pPr>
        <w:pStyle w:val="ListBullet"/>
      </w:pPr>
      <w:r w:rsidRPr="00541814">
        <w:rPr>
          <w:sz w:val="20"/>
          <w:szCs w:val="20"/>
        </w:rPr>
        <w:t>Design and Make Infographics (</w:t>
      </w:r>
      <w:r w:rsidR="00275F73">
        <w:rPr>
          <w:sz w:val="20"/>
          <w:szCs w:val="20"/>
        </w:rPr>
        <w:t>Coursera.org</w:t>
      </w:r>
      <w:r w:rsidR="003E10D7">
        <w:rPr>
          <w:sz w:val="20"/>
          <w:szCs w:val="20"/>
        </w:rPr>
        <w:t>,</w:t>
      </w:r>
      <w:r w:rsidR="00275F73">
        <w:rPr>
          <w:sz w:val="20"/>
          <w:szCs w:val="20"/>
        </w:rPr>
        <w:t xml:space="preserve"> </w:t>
      </w:r>
      <w:r w:rsidRPr="00541814">
        <w:rPr>
          <w:sz w:val="20"/>
          <w:szCs w:val="20"/>
        </w:rPr>
        <w:t>Michigan State University)</w:t>
      </w:r>
    </w:p>
    <w:p w14:paraId="29D525C1" w14:textId="17FA377C" w:rsidR="000B4050" w:rsidRPr="000B4050" w:rsidRDefault="000B4050" w:rsidP="000B4050">
      <w:pPr>
        <w:pStyle w:val="ListBullet"/>
        <w:rPr>
          <w:sz w:val="20"/>
          <w:szCs w:val="20"/>
        </w:rPr>
      </w:pPr>
      <w:r w:rsidRPr="000B4050">
        <w:rPr>
          <w:sz w:val="20"/>
          <w:szCs w:val="20"/>
        </w:rPr>
        <w:t>The Essentials of Web Design (Fizzle.co)</w:t>
      </w:r>
    </w:p>
    <w:sectPr w:rsidR="000B4050" w:rsidRPr="000B405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E6B1" w14:textId="77777777" w:rsidR="00F7345E" w:rsidRDefault="00F7345E" w:rsidP="0068194B">
      <w:r>
        <w:separator/>
      </w:r>
    </w:p>
    <w:p w14:paraId="43B5D843" w14:textId="77777777" w:rsidR="00F7345E" w:rsidRDefault="00F7345E"/>
    <w:p w14:paraId="32365284" w14:textId="77777777" w:rsidR="00F7345E" w:rsidRDefault="00F7345E"/>
  </w:endnote>
  <w:endnote w:type="continuationSeparator" w:id="0">
    <w:p w14:paraId="7F678718" w14:textId="77777777" w:rsidR="00F7345E" w:rsidRDefault="00F7345E" w:rsidP="0068194B">
      <w:r>
        <w:continuationSeparator/>
      </w:r>
    </w:p>
    <w:p w14:paraId="41B68E58" w14:textId="77777777" w:rsidR="00F7345E" w:rsidRDefault="00F7345E"/>
    <w:p w14:paraId="137F8BBB" w14:textId="77777777" w:rsidR="00F7345E" w:rsidRDefault="00F7345E"/>
  </w:endnote>
  <w:endnote w:type="continuationNotice" w:id="1">
    <w:p w14:paraId="32BEFEB4" w14:textId="77777777" w:rsidR="00F7345E" w:rsidRDefault="00F73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89725" w14:textId="1D881561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F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54246" w14:textId="77777777" w:rsidR="00F7345E" w:rsidRDefault="00F7345E" w:rsidP="0068194B">
      <w:r>
        <w:separator/>
      </w:r>
    </w:p>
    <w:p w14:paraId="770C48F3" w14:textId="77777777" w:rsidR="00F7345E" w:rsidRDefault="00F7345E"/>
    <w:p w14:paraId="2D578418" w14:textId="77777777" w:rsidR="00F7345E" w:rsidRDefault="00F7345E"/>
  </w:footnote>
  <w:footnote w:type="continuationSeparator" w:id="0">
    <w:p w14:paraId="12B3D351" w14:textId="77777777" w:rsidR="00F7345E" w:rsidRDefault="00F7345E" w:rsidP="0068194B">
      <w:r>
        <w:continuationSeparator/>
      </w:r>
    </w:p>
    <w:p w14:paraId="17BE72F7" w14:textId="77777777" w:rsidR="00F7345E" w:rsidRDefault="00F7345E"/>
    <w:p w14:paraId="004D2B7A" w14:textId="77777777" w:rsidR="00F7345E" w:rsidRDefault="00F7345E"/>
  </w:footnote>
  <w:footnote w:type="continuationNotice" w:id="1">
    <w:p w14:paraId="57216B82" w14:textId="77777777" w:rsidR="00F7345E" w:rsidRDefault="00F73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6AC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1F5E8A" wp14:editId="1BD197CA">
              <wp:simplePos x="0" y="0"/>
              <wp:positionH relativeFrom="page">
                <wp:align>right</wp:align>
              </wp:positionH>
              <wp:positionV relativeFrom="page">
                <wp:posOffset>1098550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CE807E" id="Straight Connector 5" o:spid="_x0000_s1026" alt="Header dividing line" style="position:absolute;z-index:-251658240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86.5pt" to="1172.8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105891"/>
    <w:multiLevelType w:val="multilevel"/>
    <w:tmpl w:val="E7C40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EC73CE"/>
    <w:multiLevelType w:val="hybridMultilevel"/>
    <w:tmpl w:val="F774E430"/>
    <w:lvl w:ilvl="0" w:tplc="5A62F120">
      <w:start w:val="88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4E5FA1"/>
    <w:multiLevelType w:val="hybridMultilevel"/>
    <w:tmpl w:val="F9E6AFB2"/>
    <w:lvl w:ilvl="0" w:tplc="5A62F120">
      <w:start w:val="88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73398"/>
    <w:multiLevelType w:val="hybridMultilevel"/>
    <w:tmpl w:val="58B45D2A"/>
    <w:lvl w:ilvl="0" w:tplc="777C640A">
      <w:start w:val="88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B"/>
    <w:rsid w:val="000001EF"/>
    <w:rsid w:val="00007322"/>
    <w:rsid w:val="00007728"/>
    <w:rsid w:val="0001180A"/>
    <w:rsid w:val="00024584"/>
    <w:rsid w:val="00024730"/>
    <w:rsid w:val="0004207D"/>
    <w:rsid w:val="000440E3"/>
    <w:rsid w:val="000465C9"/>
    <w:rsid w:val="00055E95"/>
    <w:rsid w:val="0005712B"/>
    <w:rsid w:val="00057B42"/>
    <w:rsid w:val="00060096"/>
    <w:rsid w:val="0006528F"/>
    <w:rsid w:val="0007021F"/>
    <w:rsid w:val="000A1A94"/>
    <w:rsid w:val="000B2BA5"/>
    <w:rsid w:val="000B4050"/>
    <w:rsid w:val="000D6F18"/>
    <w:rsid w:val="000E5985"/>
    <w:rsid w:val="000F2F8C"/>
    <w:rsid w:val="0010006E"/>
    <w:rsid w:val="001045A8"/>
    <w:rsid w:val="00114A91"/>
    <w:rsid w:val="001427E1"/>
    <w:rsid w:val="001456FF"/>
    <w:rsid w:val="00163668"/>
    <w:rsid w:val="00171566"/>
    <w:rsid w:val="00173FFD"/>
    <w:rsid w:val="00174676"/>
    <w:rsid w:val="001755A8"/>
    <w:rsid w:val="00184014"/>
    <w:rsid w:val="00186C8E"/>
    <w:rsid w:val="00187210"/>
    <w:rsid w:val="00192008"/>
    <w:rsid w:val="0019321E"/>
    <w:rsid w:val="001C0E68"/>
    <w:rsid w:val="001C4B6F"/>
    <w:rsid w:val="001D0BF1"/>
    <w:rsid w:val="001E3120"/>
    <w:rsid w:val="001E7E0C"/>
    <w:rsid w:val="001F0BB0"/>
    <w:rsid w:val="001F1BA7"/>
    <w:rsid w:val="001F4E6D"/>
    <w:rsid w:val="001F6140"/>
    <w:rsid w:val="00203573"/>
    <w:rsid w:val="0020597D"/>
    <w:rsid w:val="00213B4C"/>
    <w:rsid w:val="002153D4"/>
    <w:rsid w:val="002253B0"/>
    <w:rsid w:val="0022781F"/>
    <w:rsid w:val="00236D54"/>
    <w:rsid w:val="00241D8C"/>
    <w:rsid w:val="00241FDB"/>
    <w:rsid w:val="0024720C"/>
    <w:rsid w:val="00251C28"/>
    <w:rsid w:val="002617AE"/>
    <w:rsid w:val="002638D0"/>
    <w:rsid w:val="002647D3"/>
    <w:rsid w:val="00275EAE"/>
    <w:rsid w:val="00275F73"/>
    <w:rsid w:val="00290517"/>
    <w:rsid w:val="00294998"/>
    <w:rsid w:val="00297F18"/>
    <w:rsid w:val="002A1945"/>
    <w:rsid w:val="002B2958"/>
    <w:rsid w:val="002B3FC8"/>
    <w:rsid w:val="002C33F3"/>
    <w:rsid w:val="002D23C5"/>
    <w:rsid w:val="002D34A6"/>
    <w:rsid w:val="002D51E8"/>
    <w:rsid w:val="002D6137"/>
    <w:rsid w:val="002E7E61"/>
    <w:rsid w:val="002F05E5"/>
    <w:rsid w:val="002F254D"/>
    <w:rsid w:val="002F30E4"/>
    <w:rsid w:val="002F6200"/>
    <w:rsid w:val="00307140"/>
    <w:rsid w:val="00316DFF"/>
    <w:rsid w:val="00325B57"/>
    <w:rsid w:val="00336056"/>
    <w:rsid w:val="003525DE"/>
    <w:rsid w:val="003544E1"/>
    <w:rsid w:val="00361290"/>
    <w:rsid w:val="00366398"/>
    <w:rsid w:val="003A0632"/>
    <w:rsid w:val="003A30E5"/>
    <w:rsid w:val="003A6ADF"/>
    <w:rsid w:val="003B5928"/>
    <w:rsid w:val="003D380F"/>
    <w:rsid w:val="003E10D7"/>
    <w:rsid w:val="003E160D"/>
    <w:rsid w:val="003E5038"/>
    <w:rsid w:val="003F1D5F"/>
    <w:rsid w:val="00405128"/>
    <w:rsid w:val="00406CFF"/>
    <w:rsid w:val="00414E1C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7C61"/>
    <w:rsid w:val="004A1FAE"/>
    <w:rsid w:val="004A32FF"/>
    <w:rsid w:val="004B06EB"/>
    <w:rsid w:val="004B6AD0"/>
    <w:rsid w:val="004B734B"/>
    <w:rsid w:val="004C2D5D"/>
    <w:rsid w:val="004C33E1"/>
    <w:rsid w:val="004D000D"/>
    <w:rsid w:val="004E01EB"/>
    <w:rsid w:val="004E16C1"/>
    <w:rsid w:val="004E2794"/>
    <w:rsid w:val="004E3781"/>
    <w:rsid w:val="004E6F36"/>
    <w:rsid w:val="00510392"/>
    <w:rsid w:val="00513E2A"/>
    <w:rsid w:val="00541814"/>
    <w:rsid w:val="00545D64"/>
    <w:rsid w:val="00566A35"/>
    <w:rsid w:val="0056701E"/>
    <w:rsid w:val="005704CE"/>
    <w:rsid w:val="005740D7"/>
    <w:rsid w:val="00580586"/>
    <w:rsid w:val="005A0F26"/>
    <w:rsid w:val="005A1B10"/>
    <w:rsid w:val="005A6850"/>
    <w:rsid w:val="005B1B1B"/>
    <w:rsid w:val="005C520E"/>
    <w:rsid w:val="005C5932"/>
    <w:rsid w:val="005D3CA7"/>
    <w:rsid w:val="005D4CC1"/>
    <w:rsid w:val="005F4B91"/>
    <w:rsid w:val="005F55D2"/>
    <w:rsid w:val="0061684A"/>
    <w:rsid w:val="0062312F"/>
    <w:rsid w:val="00625F2C"/>
    <w:rsid w:val="00650408"/>
    <w:rsid w:val="006618E9"/>
    <w:rsid w:val="006647FA"/>
    <w:rsid w:val="0068194B"/>
    <w:rsid w:val="00692703"/>
    <w:rsid w:val="00695455"/>
    <w:rsid w:val="006A1962"/>
    <w:rsid w:val="006A1F7A"/>
    <w:rsid w:val="006B5D48"/>
    <w:rsid w:val="006B7D7B"/>
    <w:rsid w:val="006C1A5E"/>
    <w:rsid w:val="006D0A50"/>
    <w:rsid w:val="006E0EC9"/>
    <w:rsid w:val="006E1507"/>
    <w:rsid w:val="00712D8B"/>
    <w:rsid w:val="007171C2"/>
    <w:rsid w:val="007273B7"/>
    <w:rsid w:val="00733E0A"/>
    <w:rsid w:val="00735755"/>
    <w:rsid w:val="0074403D"/>
    <w:rsid w:val="00746D44"/>
    <w:rsid w:val="007538DC"/>
    <w:rsid w:val="00757803"/>
    <w:rsid w:val="0079206B"/>
    <w:rsid w:val="00796076"/>
    <w:rsid w:val="007B5E88"/>
    <w:rsid w:val="007B7185"/>
    <w:rsid w:val="007C0566"/>
    <w:rsid w:val="007C606B"/>
    <w:rsid w:val="007D01C5"/>
    <w:rsid w:val="007E6A61"/>
    <w:rsid w:val="00801140"/>
    <w:rsid w:val="00803404"/>
    <w:rsid w:val="00834955"/>
    <w:rsid w:val="0083742E"/>
    <w:rsid w:val="00855B59"/>
    <w:rsid w:val="00860461"/>
    <w:rsid w:val="0086487C"/>
    <w:rsid w:val="00870B20"/>
    <w:rsid w:val="008768B2"/>
    <w:rsid w:val="008829F8"/>
    <w:rsid w:val="00885897"/>
    <w:rsid w:val="00894EF5"/>
    <w:rsid w:val="008A6538"/>
    <w:rsid w:val="008B5A5F"/>
    <w:rsid w:val="008C2DDD"/>
    <w:rsid w:val="008C7056"/>
    <w:rsid w:val="008D2673"/>
    <w:rsid w:val="008F3B14"/>
    <w:rsid w:val="008F49AA"/>
    <w:rsid w:val="008F6483"/>
    <w:rsid w:val="00901899"/>
    <w:rsid w:val="0090344B"/>
    <w:rsid w:val="00905715"/>
    <w:rsid w:val="009104B2"/>
    <w:rsid w:val="0091321E"/>
    <w:rsid w:val="00913946"/>
    <w:rsid w:val="00920369"/>
    <w:rsid w:val="00926E2A"/>
    <w:rsid w:val="0092726B"/>
    <w:rsid w:val="0093348D"/>
    <w:rsid w:val="009353C8"/>
    <w:rsid w:val="009361BA"/>
    <w:rsid w:val="00944F78"/>
    <w:rsid w:val="009510E7"/>
    <w:rsid w:val="00952C89"/>
    <w:rsid w:val="009571D8"/>
    <w:rsid w:val="009650EA"/>
    <w:rsid w:val="00974547"/>
    <w:rsid w:val="0097790C"/>
    <w:rsid w:val="0098506E"/>
    <w:rsid w:val="009A44CE"/>
    <w:rsid w:val="009C0369"/>
    <w:rsid w:val="009C4DFC"/>
    <w:rsid w:val="009C5A1F"/>
    <w:rsid w:val="009D44F8"/>
    <w:rsid w:val="009E3160"/>
    <w:rsid w:val="009F220C"/>
    <w:rsid w:val="009F3B05"/>
    <w:rsid w:val="009F4931"/>
    <w:rsid w:val="00A01CEB"/>
    <w:rsid w:val="00A14534"/>
    <w:rsid w:val="00A16DAA"/>
    <w:rsid w:val="00A16E73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783"/>
    <w:rsid w:val="00A7523B"/>
    <w:rsid w:val="00A755E8"/>
    <w:rsid w:val="00A93A5D"/>
    <w:rsid w:val="00AB32F8"/>
    <w:rsid w:val="00AB610B"/>
    <w:rsid w:val="00AD360E"/>
    <w:rsid w:val="00AD40FB"/>
    <w:rsid w:val="00AD782D"/>
    <w:rsid w:val="00AE13E8"/>
    <w:rsid w:val="00AE4FC6"/>
    <w:rsid w:val="00AE7650"/>
    <w:rsid w:val="00AF4647"/>
    <w:rsid w:val="00B10EBE"/>
    <w:rsid w:val="00B21AA7"/>
    <w:rsid w:val="00B236F1"/>
    <w:rsid w:val="00B26328"/>
    <w:rsid w:val="00B412FB"/>
    <w:rsid w:val="00B43D37"/>
    <w:rsid w:val="00B448CA"/>
    <w:rsid w:val="00B50F99"/>
    <w:rsid w:val="00B51D1B"/>
    <w:rsid w:val="00B540F4"/>
    <w:rsid w:val="00B5582B"/>
    <w:rsid w:val="00B60FD0"/>
    <w:rsid w:val="00B622DF"/>
    <w:rsid w:val="00B6332A"/>
    <w:rsid w:val="00B81760"/>
    <w:rsid w:val="00B8494C"/>
    <w:rsid w:val="00BA1546"/>
    <w:rsid w:val="00BB2C78"/>
    <w:rsid w:val="00BB4E51"/>
    <w:rsid w:val="00BC1E46"/>
    <w:rsid w:val="00BD0528"/>
    <w:rsid w:val="00BD431F"/>
    <w:rsid w:val="00BE423E"/>
    <w:rsid w:val="00BF35AB"/>
    <w:rsid w:val="00BF61AC"/>
    <w:rsid w:val="00C11904"/>
    <w:rsid w:val="00C25AA6"/>
    <w:rsid w:val="00C47FA6"/>
    <w:rsid w:val="00C57FC6"/>
    <w:rsid w:val="00C66A7D"/>
    <w:rsid w:val="00C71890"/>
    <w:rsid w:val="00C779DA"/>
    <w:rsid w:val="00C814F7"/>
    <w:rsid w:val="00C97976"/>
    <w:rsid w:val="00CA4B4D"/>
    <w:rsid w:val="00CA66B4"/>
    <w:rsid w:val="00CB35C3"/>
    <w:rsid w:val="00CB7DBA"/>
    <w:rsid w:val="00CC4B61"/>
    <w:rsid w:val="00CD323D"/>
    <w:rsid w:val="00CE3147"/>
    <w:rsid w:val="00CE4030"/>
    <w:rsid w:val="00CE64B3"/>
    <w:rsid w:val="00CF0F2E"/>
    <w:rsid w:val="00CF1A49"/>
    <w:rsid w:val="00CF3C68"/>
    <w:rsid w:val="00D0630C"/>
    <w:rsid w:val="00D07238"/>
    <w:rsid w:val="00D165B6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9E2"/>
    <w:rsid w:val="00DC1B78"/>
    <w:rsid w:val="00DC2A2F"/>
    <w:rsid w:val="00DC38D3"/>
    <w:rsid w:val="00DC600B"/>
    <w:rsid w:val="00DC7EA8"/>
    <w:rsid w:val="00DD05D7"/>
    <w:rsid w:val="00DD14E3"/>
    <w:rsid w:val="00DD6F7C"/>
    <w:rsid w:val="00DE0FAA"/>
    <w:rsid w:val="00DE136D"/>
    <w:rsid w:val="00DE6534"/>
    <w:rsid w:val="00DF4D6C"/>
    <w:rsid w:val="00E01923"/>
    <w:rsid w:val="00E14498"/>
    <w:rsid w:val="00E16D5E"/>
    <w:rsid w:val="00E2397A"/>
    <w:rsid w:val="00E254DB"/>
    <w:rsid w:val="00E300FC"/>
    <w:rsid w:val="00E3050A"/>
    <w:rsid w:val="00E362DB"/>
    <w:rsid w:val="00E5632B"/>
    <w:rsid w:val="00E67A6F"/>
    <w:rsid w:val="00E70240"/>
    <w:rsid w:val="00E71E6B"/>
    <w:rsid w:val="00E81CC5"/>
    <w:rsid w:val="00E8471E"/>
    <w:rsid w:val="00E85A87"/>
    <w:rsid w:val="00E85B4A"/>
    <w:rsid w:val="00E9528E"/>
    <w:rsid w:val="00EA5099"/>
    <w:rsid w:val="00EC1093"/>
    <w:rsid w:val="00EC1351"/>
    <w:rsid w:val="00EC4CBF"/>
    <w:rsid w:val="00EE2CA8"/>
    <w:rsid w:val="00EF17E8"/>
    <w:rsid w:val="00EF2D3B"/>
    <w:rsid w:val="00EF51D9"/>
    <w:rsid w:val="00EF7506"/>
    <w:rsid w:val="00F0682B"/>
    <w:rsid w:val="00F11634"/>
    <w:rsid w:val="00F130DD"/>
    <w:rsid w:val="00F24884"/>
    <w:rsid w:val="00F476C4"/>
    <w:rsid w:val="00F61DF9"/>
    <w:rsid w:val="00F7345E"/>
    <w:rsid w:val="00F81960"/>
    <w:rsid w:val="00F8303A"/>
    <w:rsid w:val="00F8769D"/>
    <w:rsid w:val="00F929DD"/>
    <w:rsid w:val="00F9350C"/>
    <w:rsid w:val="00F94EB5"/>
    <w:rsid w:val="00F9624D"/>
    <w:rsid w:val="00FA127F"/>
    <w:rsid w:val="00FB0714"/>
    <w:rsid w:val="00FB31C1"/>
    <w:rsid w:val="00FB58F2"/>
    <w:rsid w:val="00FB68EF"/>
    <w:rsid w:val="00FC6AEA"/>
    <w:rsid w:val="00FD3D13"/>
    <w:rsid w:val="00FE2FF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783A"/>
  <w15:chartTrackingRefBased/>
  <w15:docId w15:val="{94955398-92B1-4235-8F6E-B129E13D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gu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F5668AB003465CBC860683BB193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04396-633C-4E51-8779-EF1FE8800DF5}"/>
      </w:docPartPr>
      <w:docPartBody>
        <w:p w:rsidR="00A757A9" w:rsidRDefault="00CC3091">
          <w:pPr>
            <w:pStyle w:val="9DF5668AB003465CBC860683BB19359C"/>
          </w:pPr>
          <w:r w:rsidRPr="00CF1A49">
            <w:t>Experience</w:t>
          </w:r>
        </w:p>
      </w:docPartBody>
    </w:docPart>
    <w:docPart>
      <w:docPartPr>
        <w:name w:val="FB26420BD468421F8C6DAD820D4DC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1136-E931-4ACA-9DD9-420B708BA9B5}"/>
      </w:docPartPr>
      <w:docPartBody>
        <w:p w:rsidR="00A757A9" w:rsidRDefault="00CC3091">
          <w:pPr>
            <w:pStyle w:val="FB26420BD468421F8C6DAD820D4DC511"/>
          </w:pPr>
          <w:r w:rsidRPr="00CF1A49">
            <w:t>Education</w:t>
          </w:r>
        </w:p>
      </w:docPartBody>
    </w:docPart>
    <w:docPart>
      <w:docPartPr>
        <w:name w:val="F805323DD4994EDC807B80F96A40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A519-6BA1-445D-8B60-BD20341AAF5A}"/>
      </w:docPartPr>
      <w:docPartBody>
        <w:p w:rsidR="00A757A9" w:rsidRDefault="00CC3091">
          <w:pPr>
            <w:pStyle w:val="F805323DD4994EDC807B80F96A402B3E"/>
          </w:pPr>
          <w:r w:rsidRPr="00CF1A49">
            <w:t>Skills</w:t>
          </w:r>
        </w:p>
      </w:docPartBody>
    </w:docPart>
    <w:docPart>
      <w:docPartPr>
        <w:name w:val="BD1F44CC71E54870B2E5E4629D46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8A16-30C0-4491-A285-EEB212031014}"/>
      </w:docPartPr>
      <w:docPartBody>
        <w:p w:rsidR="00A757A9" w:rsidRDefault="00CC3091">
          <w:pPr>
            <w:pStyle w:val="BD1F44CC71E54870B2E5E4629D46B186"/>
          </w:pPr>
          <w:r w:rsidRPr="00CF1A49">
            <w:t>Activities</w:t>
          </w:r>
        </w:p>
      </w:docPartBody>
    </w:docPart>
    <w:docPart>
      <w:docPartPr>
        <w:name w:val="9D30E5D3428340CDAF5AE0AD7CBA7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B2A7F-641B-47BA-8DA4-C5FC0147D093}"/>
      </w:docPartPr>
      <w:docPartBody>
        <w:p w:rsidR="00DD4640" w:rsidRDefault="00A757A9" w:rsidP="00A757A9">
          <w:pPr>
            <w:pStyle w:val="9D30E5D3428340CDAF5AE0AD7CBA7B0A"/>
          </w:pPr>
          <w:r w:rsidRPr="00CF1A49">
            <w:t>·</w:t>
          </w:r>
        </w:p>
      </w:docPartBody>
    </w:docPart>
    <w:docPart>
      <w:docPartPr>
        <w:name w:val="83E45C9A68514CA4ADF39B9251F0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0351-BFDE-440F-8233-8DCC4D756A06}"/>
      </w:docPartPr>
      <w:docPartBody>
        <w:p w:rsidR="00DD4640" w:rsidRDefault="00A757A9" w:rsidP="00A757A9">
          <w:pPr>
            <w:pStyle w:val="83E45C9A68514CA4ADF39B9251F0A1C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A9"/>
    <w:rsid w:val="00257BA4"/>
    <w:rsid w:val="00280015"/>
    <w:rsid w:val="003D3DD0"/>
    <w:rsid w:val="003E59B7"/>
    <w:rsid w:val="00485E3E"/>
    <w:rsid w:val="00740EFF"/>
    <w:rsid w:val="00A757A9"/>
    <w:rsid w:val="00BC126E"/>
    <w:rsid w:val="00C21F75"/>
    <w:rsid w:val="00CC3091"/>
    <w:rsid w:val="00DD4640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5E73074474888A3AE05E67E2E5997">
    <w:name w:val="4FB5E73074474888A3AE05E67E2E599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B03170304554141A53A5ADBF8643E18">
    <w:name w:val="4B03170304554141A53A5ADBF8643E18"/>
  </w:style>
  <w:style w:type="paragraph" w:customStyle="1" w:styleId="6F834A59F00A46E5A7D0F3DCCA1B830E">
    <w:name w:val="6F834A59F00A46E5A7D0F3DCCA1B830E"/>
  </w:style>
  <w:style w:type="paragraph" w:customStyle="1" w:styleId="D99DBE25676447C2B71258627DEB116C">
    <w:name w:val="D99DBE25676447C2B71258627DEB116C"/>
  </w:style>
  <w:style w:type="paragraph" w:customStyle="1" w:styleId="86754BC3DB4B4BD49E1AF112762E3C68">
    <w:name w:val="86754BC3DB4B4BD49E1AF112762E3C68"/>
  </w:style>
  <w:style w:type="paragraph" w:customStyle="1" w:styleId="F810067AC4A44999865F557A69256476">
    <w:name w:val="F810067AC4A44999865F557A69256476"/>
  </w:style>
  <w:style w:type="paragraph" w:customStyle="1" w:styleId="9DCAD70E9E794DA8A74D2639DB1D43AF">
    <w:name w:val="9DCAD70E9E794DA8A74D2639DB1D43AF"/>
  </w:style>
  <w:style w:type="paragraph" w:customStyle="1" w:styleId="49400B42D0924CC5A08838B5B62A3F6E">
    <w:name w:val="49400B42D0924CC5A08838B5B62A3F6E"/>
  </w:style>
  <w:style w:type="paragraph" w:customStyle="1" w:styleId="364ABD1A131E4AACA5829B9C3F536D77">
    <w:name w:val="364ABD1A131E4AACA5829B9C3F536D77"/>
  </w:style>
  <w:style w:type="paragraph" w:customStyle="1" w:styleId="C1983B290FCC4FDDB34CB08889C147E8">
    <w:name w:val="C1983B290FCC4FDDB34CB08889C147E8"/>
  </w:style>
  <w:style w:type="paragraph" w:customStyle="1" w:styleId="7FD408B871924BE2B3FCEC583844E884">
    <w:name w:val="7FD408B871924BE2B3FCEC583844E884"/>
  </w:style>
  <w:style w:type="paragraph" w:customStyle="1" w:styleId="9DF5668AB003465CBC860683BB19359C">
    <w:name w:val="9DF5668AB003465CBC860683BB19359C"/>
  </w:style>
  <w:style w:type="paragraph" w:customStyle="1" w:styleId="F5A5AFCF4F3F47FAB0EEB1D29F676086">
    <w:name w:val="F5A5AFCF4F3F47FAB0EEB1D29F676086"/>
  </w:style>
  <w:style w:type="paragraph" w:customStyle="1" w:styleId="2829927D869142C9A53ED06AD512F214">
    <w:name w:val="2829927D869142C9A53ED06AD512F214"/>
  </w:style>
  <w:style w:type="paragraph" w:customStyle="1" w:styleId="B7D268A925CE4FD2B031C7658A451BAA">
    <w:name w:val="B7D268A925CE4FD2B031C7658A451B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B2AC34F195C43EFAEB34C444954EE34">
    <w:name w:val="EB2AC34F195C43EFAEB34C444954EE34"/>
  </w:style>
  <w:style w:type="paragraph" w:customStyle="1" w:styleId="95E9BE03889043E3BAA029DAF24452E4">
    <w:name w:val="95E9BE03889043E3BAA029DAF24452E4"/>
  </w:style>
  <w:style w:type="paragraph" w:customStyle="1" w:styleId="1B461A6BE03E48B4A1FE6F47B698B778">
    <w:name w:val="1B461A6BE03E48B4A1FE6F47B698B778"/>
  </w:style>
  <w:style w:type="paragraph" w:customStyle="1" w:styleId="737E9804C3444231AE5497E4D4A97733">
    <w:name w:val="737E9804C3444231AE5497E4D4A97733"/>
  </w:style>
  <w:style w:type="paragraph" w:customStyle="1" w:styleId="383EC3480F9B4C039BC9A29A680BE6CA">
    <w:name w:val="383EC3480F9B4C039BC9A29A680BE6CA"/>
  </w:style>
  <w:style w:type="paragraph" w:customStyle="1" w:styleId="E1053CD6DC3F46EDA8626022CD77BADB">
    <w:name w:val="E1053CD6DC3F46EDA8626022CD77BADB"/>
  </w:style>
  <w:style w:type="paragraph" w:customStyle="1" w:styleId="D3D2A5E7AC764A688991C2B4E2017B50">
    <w:name w:val="D3D2A5E7AC764A688991C2B4E2017B50"/>
  </w:style>
  <w:style w:type="paragraph" w:customStyle="1" w:styleId="FB26420BD468421F8C6DAD820D4DC511">
    <w:name w:val="FB26420BD468421F8C6DAD820D4DC511"/>
  </w:style>
  <w:style w:type="paragraph" w:customStyle="1" w:styleId="713654A6403A480799525A714B9E223E">
    <w:name w:val="713654A6403A480799525A714B9E223E"/>
  </w:style>
  <w:style w:type="paragraph" w:customStyle="1" w:styleId="2D7AFE56F2F84260A27E747E75B28FB7">
    <w:name w:val="2D7AFE56F2F84260A27E747E75B28FB7"/>
  </w:style>
  <w:style w:type="paragraph" w:customStyle="1" w:styleId="8B49DF220D134B24A95F9DF10C2AD98D">
    <w:name w:val="8B49DF220D134B24A95F9DF10C2AD98D"/>
  </w:style>
  <w:style w:type="paragraph" w:customStyle="1" w:styleId="6B12124B0E1B413183DD0DF422969DF2">
    <w:name w:val="6B12124B0E1B413183DD0DF422969DF2"/>
  </w:style>
  <w:style w:type="paragraph" w:customStyle="1" w:styleId="02BDA3E8F099489D899EF2EC3C433583">
    <w:name w:val="02BDA3E8F099489D899EF2EC3C433583"/>
  </w:style>
  <w:style w:type="paragraph" w:customStyle="1" w:styleId="1697435D43CB41EC8319FDFC6C31A84E">
    <w:name w:val="1697435D43CB41EC8319FDFC6C31A84E"/>
  </w:style>
  <w:style w:type="paragraph" w:customStyle="1" w:styleId="40A7AAF1251C4D009A681FD8D4149727">
    <w:name w:val="40A7AAF1251C4D009A681FD8D4149727"/>
  </w:style>
  <w:style w:type="paragraph" w:customStyle="1" w:styleId="5A4E8A3D21A7404D9D6BC8C47F561325">
    <w:name w:val="5A4E8A3D21A7404D9D6BC8C47F561325"/>
  </w:style>
  <w:style w:type="paragraph" w:customStyle="1" w:styleId="E360F46AADEC45F686F8731C40DE8075">
    <w:name w:val="E360F46AADEC45F686F8731C40DE8075"/>
  </w:style>
  <w:style w:type="paragraph" w:customStyle="1" w:styleId="ACAAD7F7D1114B0FBFE5F17CE98E61EA">
    <w:name w:val="ACAAD7F7D1114B0FBFE5F17CE98E61EA"/>
  </w:style>
  <w:style w:type="paragraph" w:customStyle="1" w:styleId="F805323DD4994EDC807B80F96A402B3E">
    <w:name w:val="F805323DD4994EDC807B80F96A402B3E"/>
  </w:style>
  <w:style w:type="paragraph" w:customStyle="1" w:styleId="5D9EFC58B21D41089E8B0D8DC8C2050A">
    <w:name w:val="5D9EFC58B21D41089E8B0D8DC8C2050A"/>
  </w:style>
  <w:style w:type="paragraph" w:customStyle="1" w:styleId="F4BE092F311A4AA18B8883BA8AE7034C">
    <w:name w:val="F4BE092F311A4AA18B8883BA8AE7034C"/>
  </w:style>
  <w:style w:type="paragraph" w:customStyle="1" w:styleId="C60D709ABBE54B459CC79463421D2E64">
    <w:name w:val="C60D709ABBE54B459CC79463421D2E64"/>
  </w:style>
  <w:style w:type="paragraph" w:customStyle="1" w:styleId="40DAE5C06A704F53908F7CBE475A1B07">
    <w:name w:val="40DAE5C06A704F53908F7CBE475A1B07"/>
  </w:style>
  <w:style w:type="paragraph" w:customStyle="1" w:styleId="8E4C96CBE0254E0B8570E1C1D8DEE2DB">
    <w:name w:val="8E4C96CBE0254E0B8570E1C1D8DEE2DB"/>
  </w:style>
  <w:style w:type="paragraph" w:customStyle="1" w:styleId="BD1F44CC71E54870B2E5E4629D46B186">
    <w:name w:val="BD1F44CC71E54870B2E5E4629D46B186"/>
  </w:style>
  <w:style w:type="paragraph" w:customStyle="1" w:styleId="C358B32618C940E983B7B8B092537E55">
    <w:name w:val="C358B32618C940E983B7B8B092537E55"/>
  </w:style>
  <w:style w:type="paragraph" w:customStyle="1" w:styleId="01F3FC28226E4ADB816F5B3500D31054">
    <w:name w:val="01F3FC28226E4ADB816F5B3500D31054"/>
    <w:rsid w:val="00A757A9"/>
  </w:style>
  <w:style w:type="paragraph" w:customStyle="1" w:styleId="4B774E1B317347C792F3899C0F8D0676">
    <w:name w:val="4B774E1B317347C792F3899C0F8D0676"/>
    <w:rsid w:val="00A757A9"/>
  </w:style>
  <w:style w:type="paragraph" w:customStyle="1" w:styleId="C5DF887CA90145A78EB29404580C6741">
    <w:name w:val="C5DF887CA90145A78EB29404580C6741"/>
    <w:rsid w:val="00A757A9"/>
  </w:style>
  <w:style w:type="paragraph" w:customStyle="1" w:styleId="9D30E5D3428340CDAF5AE0AD7CBA7B0A">
    <w:name w:val="9D30E5D3428340CDAF5AE0AD7CBA7B0A"/>
    <w:rsid w:val="00A757A9"/>
  </w:style>
  <w:style w:type="paragraph" w:customStyle="1" w:styleId="83E45C9A68514CA4ADF39B9251F0A1C0">
    <w:name w:val="83E45C9A68514CA4ADF39B9251F0A1C0"/>
    <w:rsid w:val="00A75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</dc:creator>
  <cp:keywords/>
  <dc:description/>
  <cp:lastModifiedBy>Bibi Nguyen</cp:lastModifiedBy>
  <cp:revision>23</cp:revision>
  <dcterms:created xsi:type="dcterms:W3CDTF">2018-04-18T16:06:00Z</dcterms:created>
  <dcterms:modified xsi:type="dcterms:W3CDTF">2018-05-02T17:48:00Z</dcterms:modified>
  <cp:category/>
</cp:coreProperties>
</file>